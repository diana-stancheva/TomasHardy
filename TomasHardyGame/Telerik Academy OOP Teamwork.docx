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99" w:rsidRPr="00C416E4" w:rsidRDefault="00C416E4">
      <w:pPr>
        <w:pStyle w:val="Title"/>
      </w:pPr>
      <w:r>
        <w:t>Telerik Academy OOP Teamwork</w:t>
      </w:r>
    </w:p>
    <w:p w:rsidR="00520499" w:rsidRDefault="00C416E4">
      <w:pPr>
        <w:pStyle w:val="Heading1"/>
      </w:pPr>
      <w:r>
        <w:t>Team</w:t>
      </w:r>
      <w:r w:rsidR="00BC3D78">
        <w:t xml:space="preserve"> Thomas Hardy</w:t>
      </w:r>
    </w:p>
    <w:p w:rsidR="00C416E4" w:rsidRDefault="00C416E4" w:rsidP="00C416E4"/>
    <w:p w:rsidR="00F73057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Иво Спасов – </w:t>
      </w:r>
      <w:proofErr w:type="spellStart"/>
      <w:r w:rsidRPr="00C416E4">
        <w:t>ivosss</w:t>
      </w:r>
      <w:r w:rsidR="008F6303">
        <w:t>s</w:t>
      </w:r>
      <w:proofErr w:type="spellEnd"/>
    </w:p>
    <w:p w:rsidR="00F73057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Делян Николов – </w:t>
      </w:r>
      <w:r w:rsidRPr="00C416E4">
        <w:t>delyan_nikolov_1992</w:t>
      </w:r>
    </w:p>
    <w:p w:rsidR="00F73057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Силвена Митева – </w:t>
      </w:r>
      <w:r w:rsidRPr="00C416E4">
        <w:t>smile7</w:t>
      </w:r>
    </w:p>
    <w:p w:rsidR="00F73057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Иван Трендафилов – </w:t>
      </w:r>
      <w:r w:rsidRPr="00C416E4">
        <w:t>Wanker</w:t>
      </w:r>
    </w:p>
    <w:p w:rsidR="00F73057" w:rsidRP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lang w:val="bg-BG"/>
        </w:rPr>
      </w:pPr>
      <w:r w:rsidRPr="00C416E4">
        <w:rPr>
          <w:lang w:val="bg-BG"/>
        </w:rPr>
        <w:t xml:space="preserve">Диана Станчева – </w:t>
      </w:r>
      <w:proofErr w:type="spellStart"/>
      <w:r w:rsidRPr="00C416E4">
        <w:t>diana.satncheva</w:t>
      </w:r>
      <w:proofErr w:type="spellEnd"/>
    </w:p>
    <w:p w:rsidR="00C416E4" w:rsidRDefault="00C416E4" w:rsidP="00C416E4">
      <w:pPr>
        <w:pStyle w:val="ListParagraph"/>
        <w:numPr>
          <w:ilvl w:val="0"/>
          <w:numId w:val="4"/>
        </w:numPr>
        <w:spacing w:line="480" w:lineRule="auto"/>
        <w:ind w:left="714" w:hanging="357"/>
      </w:pPr>
      <w:r w:rsidRPr="00C416E4">
        <w:rPr>
          <w:lang w:val="bg-BG"/>
        </w:rPr>
        <w:t xml:space="preserve">Теодора Петрова </w:t>
      </w:r>
      <w:r>
        <w:rPr>
          <w:lang w:val="bg-BG"/>
        </w:rPr>
        <w:t>–</w:t>
      </w:r>
      <w:r w:rsidRPr="00C416E4">
        <w:rPr>
          <w:lang w:val="bg-BG"/>
        </w:rPr>
        <w:t xml:space="preserve"> </w:t>
      </w:r>
      <w:proofErr w:type="spellStart"/>
      <w:r w:rsidRPr="00C416E4">
        <w:t>tlpetrova</w:t>
      </w:r>
      <w:proofErr w:type="spellEnd"/>
    </w:p>
    <w:p w:rsidR="00C416E4" w:rsidRPr="00C416E4" w:rsidRDefault="00C416E4" w:rsidP="00C416E4">
      <w:pPr>
        <w:pStyle w:val="Heading1"/>
      </w:pPr>
      <w:r>
        <w:t xml:space="preserve">Project - </w:t>
      </w:r>
      <w:proofErr w:type="spellStart"/>
      <w:r w:rsidR="00BC3D78">
        <w:t>DotA</w:t>
      </w:r>
      <w:proofErr w:type="spellEnd"/>
      <w:r>
        <w:t xml:space="preserve"> Game</w:t>
      </w:r>
    </w:p>
    <w:p w:rsidR="00C416E4" w:rsidRDefault="00C416E4"/>
    <w:p w:rsidR="00F26810" w:rsidRDefault="00F26810">
      <w:pPr>
        <w:rPr>
          <w:lang w:val="en"/>
        </w:rPr>
      </w:pPr>
      <w:r>
        <w:rPr>
          <w:b/>
          <w:bCs/>
          <w:i/>
          <w:iCs/>
          <w:lang w:val="en"/>
        </w:rPr>
        <w:t>Defense of the Ancients</w:t>
      </w:r>
      <w:r>
        <w:rPr>
          <w:lang w:val="en"/>
        </w:rPr>
        <w:t xml:space="preserve"> (</w:t>
      </w:r>
      <w:proofErr w:type="spellStart"/>
      <w:r>
        <w:rPr>
          <w:b/>
          <w:bCs/>
          <w:i/>
          <w:iCs/>
          <w:lang w:val="en"/>
        </w:rPr>
        <w:t>DotA</w:t>
      </w:r>
      <w:proofErr w:type="spellEnd"/>
      <w:r>
        <w:rPr>
          <w:lang w:val="en"/>
        </w:rPr>
        <w:t xml:space="preserve">) is a </w:t>
      </w:r>
      <w:r w:rsidR="006204DD">
        <w:rPr>
          <w:lang w:val="en"/>
        </w:rPr>
        <w:t>multiplayer online battle</w:t>
      </w:r>
      <w:r>
        <w:rPr>
          <w:lang w:val="en"/>
        </w:rPr>
        <w:t xml:space="preserve"> game.</w:t>
      </w:r>
    </w:p>
    <w:p w:rsidR="00F26810" w:rsidRDefault="00F26810">
      <w:r>
        <w:rPr>
          <w:lang w:val="en"/>
        </w:rPr>
        <w:t xml:space="preserve">Our game is </w:t>
      </w:r>
      <w:r>
        <w:t xml:space="preserve">similar to </w:t>
      </w:r>
      <w:proofErr w:type="spellStart"/>
      <w:r>
        <w:t>DotA</w:t>
      </w:r>
      <w:proofErr w:type="spellEnd"/>
      <w:r>
        <w:t xml:space="preserve">. You can </w:t>
      </w:r>
      <w:r w:rsidR="008F6303">
        <w:t>choose</w:t>
      </w:r>
      <w:r>
        <w:t xml:space="preserve"> from nine characters to play with</w:t>
      </w:r>
      <w:r>
        <w:rPr>
          <w:lang w:val="bg-BG"/>
        </w:rPr>
        <w:t xml:space="preserve">. </w:t>
      </w:r>
      <w:r>
        <w:t xml:space="preserve">We have </w:t>
      </w:r>
      <w:r w:rsidR="008F6303">
        <w:t>one main</w:t>
      </w:r>
      <w:r>
        <w:t xml:space="preserve"> enemy character</w:t>
      </w:r>
      <w:r w:rsidR="008F6303">
        <w:t xml:space="preserve"> called </w:t>
      </w:r>
      <w:proofErr w:type="spellStart"/>
      <w:r w:rsidR="008F6303">
        <w:t>Roshan</w:t>
      </w:r>
      <w:proofErr w:type="spellEnd"/>
      <w:r>
        <w:t xml:space="preserve"> and</w:t>
      </w:r>
      <w:r w:rsidR="008F6303">
        <w:t xml:space="preserve"> many</w:t>
      </w:r>
      <w:r>
        <w:t xml:space="preserve"> </w:t>
      </w:r>
      <w:r w:rsidR="008F6303">
        <w:t xml:space="preserve">secondary enemies called </w:t>
      </w:r>
      <w:r>
        <w:t xml:space="preserve">creeps. The hero </w:t>
      </w:r>
      <w:r w:rsidR="008F6303">
        <w:t>gains experience by</w:t>
      </w:r>
      <w:r>
        <w:t xml:space="preserve"> kill</w:t>
      </w:r>
      <w:r w:rsidR="008F6303">
        <w:t>ing</w:t>
      </w:r>
      <w:r>
        <w:t xml:space="preserve"> creeps</w:t>
      </w:r>
      <w:r w:rsidR="008F6303">
        <w:t>. When he gets enough experience he can kill</w:t>
      </w:r>
      <w:r w:rsidR="00BC3D78">
        <w:t xml:space="preserve"> </w:t>
      </w:r>
      <w:proofErr w:type="spellStart"/>
      <w:r w:rsidR="00BC3D78">
        <w:t>Roshan</w:t>
      </w:r>
      <w:proofErr w:type="spellEnd"/>
      <w:r w:rsidR="00BC3D78">
        <w:t>.</w:t>
      </w:r>
    </w:p>
    <w:p w:rsidR="00BC3D78" w:rsidRDefault="00BC3D78"/>
    <w:p w:rsidR="00F26810" w:rsidRDefault="00A96306" w:rsidP="001147AE">
      <w:pPr>
        <w:pStyle w:val="Heading1"/>
      </w:pPr>
      <w:bookmarkStart w:id="0" w:name="_GoBack"/>
      <w:r w:rsidRPr="004B1DF3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4D25E67" wp14:editId="157C3D82">
            <wp:simplePos x="0" y="0"/>
            <wp:positionH relativeFrom="margin">
              <wp:posOffset>-695325</wp:posOffset>
            </wp:positionH>
            <wp:positionV relativeFrom="paragraph">
              <wp:posOffset>542290</wp:posOffset>
            </wp:positionV>
            <wp:extent cx="7210425" cy="1800225"/>
            <wp:effectExtent l="0" t="0" r="9525" b="9525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" t="14471" r="24701" b="53211"/>
                    <a:stretch/>
                  </pic:blipFill>
                  <pic:spPr bwMode="auto">
                    <a:xfrm>
                      <a:off x="0" y="0"/>
                      <a:ext cx="72104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147AE">
        <w:t>Class Diagram</w:t>
      </w:r>
    </w:p>
    <w:p w:rsidR="001147AE" w:rsidRDefault="00A96306" w:rsidP="00A96306">
      <w:pPr>
        <w:pStyle w:val="Heading1"/>
      </w:pPr>
      <w:proofErr w:type="spellStart"/>
      <w:r>
        <w:t>Git</w:t>
      </w:r>
      <w:proofErr w:type="spellEnd"/>
      <w:r>
        <w:t xml:space="preserve"> Repository</w:t>
      </w:r>
    </w:p>
    <w:p w:rsidR="00A96306" w:rsidRDefault="00A96306" w:rsidP="001147AE"/>
    <w:p w:rsidR="001147AE" w:rsidRPr="001147AE" w:rsidRDefault="0014023C" w:rsidP="001147AE">
      <w:hyperlink r:id="rId8" w:history="1">
        <w:r w:rsidR="000B50D1" w:rsidRPr="00B26B0A">
          <w:rPr>
            <w:rStyle w:val="Hyperlink"/>
          </w:rPr>
          <w:t>https://github.com/diana-stancheva/TomasHardy</w:t>
        </w:r>
      </w:hyperlink>
      <w:r w:rsidR="000B50D1">
        <w:t xml:space="preserve"> </w:t>
      </w:r>
    </w:p>
    <w:sectPr w:rsidR="001147AE" w:rsidRPr="001147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A7EB6"/>
    <w:multiLevelType w:val="hybridMultilevel"/>
    <w:tmpl w:val="DC485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F431C"/>
    <w:multiLevelType w:val="hybridMultilevel"/>
    <w:tmpl w:val="A02EB536"/>
    <w:lvl w:ilvl="0" w:tplc="6964B99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300D8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1A579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6C586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167C7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8238E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E2138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D60F6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7C09E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86928AC"/>
    <w:multiLevelType w:val="hybridMultilevel"/>
    <w:tmpl w:val="4D1EE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827F7"/>
    <w:multiLevelType w:val="hybridMultilevel"/>
    <w:tmpl w:val="DCEA83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E4"/>
    <w:rsid w:val="000B50D1"/>
    <w:rsid w:val="0010756C"/>
    <w:rsid w:val="001147AE"/>
    <w:rsid w:val="0014023C"/>
    <w:rsid w:val="004B1DF3"/>
    <w:rsid w:val="00520499"/>
    <w:rsid w:val="006204DD"/>
    <w:rsid w:val="00625B12"/>
    <w:rsid w:val="008F6303"/>
    <w:rsid w:val="009540C1"/>
    <w:rsid w:val="00A96306"/>
    <w:rsid w:val="00BC3D78"/>
    <w:rsid w:val="00C416E4"/>
    <w:rsid w:val="00F26810"/>
    <w:rsid w:val="00F7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8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7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63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1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86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4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na-stancheva/TomasHard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32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Stancheva</dc:creator>
  <cp:keywords/>
  <cp:lastModifiedBy>ivossss2</cp:lastModifiedBy>
  <cp:revision>16</cp:revision>
  <dcterms:created xsi:type="dcterms:W3CDTF">2014-02-26T13:26:00Z</dcterms:created>
  <dcterms:modified xsi:type="dcterms:W3CDTF">2014-02-26T14:05:00Z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